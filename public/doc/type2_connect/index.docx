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8C64" w14:textId="77777777" w:rsidR="008535D9" w:rsidRPr="009D12FA" w:rsidRDefault="00654066" w:rsidP="00EE0C32">
      <w:pPr>
        <w:tabs>
          <w:tab w:val="left" w:pos="3600"/>
        </w:tabs>
        <w:spacing w:before="660" w:after="60" w:line="420" w:lineRule="exact"/>
        <w:rPr>
          <w:rFonts w:ascii="TH SarabunIT๙" w:hAnsi="TH SarabunIT๙" w:cs="TH SarabunIT๙"/>
          <w:b/>
          <w:bCs/>
          <w:spacing w:val="-20"/>
          <w:sz w:val="58"/>
          <w:szCs w:val="58"/>
        </w:rPr>
      </w:pPr>
      <w:r w:rsidRPr="009D12FA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55680" behindDoc="1" locked="0" layoutInCell="1" allowOverlap="1" wp14:anchorId="3F4D6691" wp14:editId="0AE2C041">
            <wp:simplePos x="0" y="0"/>
            <wp:positionH relativeFrom="margin">
              <wp:align>left</wp:align>
            </wp:positionH>
            <wp:positionV relativeFrom="margin">
              <wp:posOffset>95250</wp:posOffset>
            </wp:positionV>
            <wp:extent cx="540000" cy="540000"/>
            <wp:effectExtent l="0" t="0" r="0" b="0"/>
            <wp:wrapNone/>
            <wp:docPr id="5" name="Picture 2" descr="krut_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D9" w:rsidRPr="009D12FA">
        <w:rPr>
          <w:rFonts w:ascii="TH SarabunIT๙" w:hAnsi="TH SarabunIT๙" w:cs="TH SarabunIT๙"/>
        </w:rPr>
        <w:tab/>
      </w:r>
      <w:r w:rsidR="008535D9" w:rsidRPr="009D12FA">
        <w:rPr>
          <w:rFonts w:ascii="TH SarabunIT๙" w:hAnsi="TH SarabunIT๙" w:cs="TH SarabunIT๙"/>
          <w:b/>
          <w:bCs/>
          <w:spacing w:val="-20"/>
          <w:sz w:val="58"/>
          <w:szCs w:val="58"/>
          <w:cs/>
        </w:rPr>
        <w:t>บันทึกข้อความ</w:t>
      </w:r>
    </w:p>
    <w:p w14:paraId="31F8B34B" w14:textId="52CF5B34" w:rsidR="008535D9" w:rsidRPr="009D12FA" w:rsidRDefault="00654066" w:rsidP="001F5FAE">
      <w:pPr>
        <w:tabs>
          <w:tab w:val="left" w:pos="9000"/>
        </w:tabs>
        <w:spacing w:after="0"/>
        <w:rPr>
          <w:rFonts w:ascii="TH SarabunIT๙" w:hAnsi="TH SarabunIT๙" w:cs="TH SarabunIT๙"/>
          <w:noProof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9348538" wp14:editId="3EE75962">
                <wp:simplePos x="0" y="0"/>
                <wp:positionH relativeFrom="column">
                  <wp:posOffset>838200</wp:posOffset>
                </wp:positionH>
                <wp:positionV relativeFrom="paragraph">
                  <wp:posOffset>236855</wp:posOffset>
                </wp:positionV>
                <wp:extent cx="4914900" cy="0"/>
                <wp:effectExtent l="13335" t="5715" r="5715" b="1333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4212F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8.65pt" to="45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="00FF4C4C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6908D4" w:rsidRPr="006908D4">
        <w:rPr>
          <w:rFonts w:ascii="TH SarabunIT๙" w:hAnsi="TH SarabunIT๙" w:cs="TH SarabunIT๙"/>
          <w:noProof/>
          <w:sz w:val="32"/>
          <w:szCs w:val="32"/>
        </w:rPr>
        <w:t xml:space="preserve">${faculties_name} ${districts_faculty_branch} </w:t>
      </w:r>
      <w:r w:rsidR="006908D4" w:rsidRPr="006908D4">
        <w:rPr>
          <w:rFonts w:ascii="TH SarabunIT๙" w:hAnsi="TH SarabunIT๙" w:cs="TH SarabunIT๙"/>
          <w:noProof/>
          <w:sz w:val="32"/>
          <w:szCs w:val="32"/>
          <w:cs/>
        </w:rPr>
        <w:t xml:space="preserve">โทร. </w:t>
      </w:r>
      <w:r w:rsidR="006908D4" w:rsidRPr="006908D4">
        <w:rPr>
          <w:rFonts w:ascii="TH SarabunIT๙" w:hAnsi="TH SarabunIT๙" w:cs="TH SarabunIT๙"/>
          <w:noProof/>
          <w:sz w:val="32"/>
          <w:szCs w:val="32"/>
        </w:rPr>
        <w:t>${faculties_tel}</w:t>
      </w:r>
    </w:p>
    <w:p w14:paraId="2D030B5B" w14:textId="6A822F29" w:rsidR="008535D9" w:rsidRPr="009D12FA" w:rsidRDefault="00654066" w:rsidP="00BF32D0">
      <w:pPr>
        <w:tabs>
          <w:tab w:val="left" w:pos="4536"/>
          <w:tab w:val="left" w:pos="9000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5CEC9A" wp14:editId="23EDAE48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</wp:posOffset>
                </wp:positionV>
                <wp:extent cx="2743200" cy="0"/>
                <wp:effectExtent l="13335" t="12700" r="5715" b="635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F23F4" id="Line 1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9.1pt" to="22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">
                <v:stroke dashstyle="1 1" endcap="round"/>
              </v:line>
            </w:pict>
          </mc:Fallback>
        </mc:AlternateContent>
      </w: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3CDEE" wp14:editId="74401221">
                <wp:simplePos x="0" y="0"/>
                <wp:positionH relativeFrom="column">
                  <wp:posOffset>3164840</wp:posOffset>
                </wp:positionH>
                <wp:positionV relativeFrom="paragraph">
                  <wp:posOffset>244475</wp:posOffset>
                </wp:positionV>
                <wp:extent cx="2592070" cy="0"/>
                <wp:effectExtent l="6350" t="5080" r="11430" b="13970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9D06E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2pt,19.25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4B4D7E" w:rsidRPr="009D12FA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263596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63596" w:rsidRPr="000F1BA5">
        <w:rPr>
          <w:rFonts w:ascii="TH SarabunIT๙" w:hAnsi="TH SarabunIT๙" w:cs="TH SarabunIT๙"/>
          <w:sz w:val="32"/>
          <w:szCs w:val="32"/>
        </w:rPr>
        <w:t>document_titles_mhesi</w:t>
      </w:r>
      <w:proofErr w:type="spellEnd"/>
      <w:r w:rsidR="00263596" w:rsidRPr="008234C5">
        <w:rPr>
          <w:rFonts w:ascii="TH SarabunIT๙" w:hAnsi="TH SarabunIT๙" w:cs="TH SarabunIT๙"/>
          <w:sz w:val="32"/>
          <w:szCs w:val="32"/>
        </w:rPr>
        <w:t>}</w:t>
      </w:r>
      <w:r w:rsidR="008535D9" w:rsidRPr="009D12FA">
        <w:rPr>
          <w:rFonts w:ascii="TH SarabunIT๙" w:hAnsi="TH SarabunIT๙" w:cs="TH SarabunIT๙"/>
          <w:b/>
          <w:bCs/>
          <w:sz w:val="38"/>
          <w:szCs w:val="38"/>
          <w:cs/>
        </w:rPr>
        <w:tab/>
      </w:r>
      <w:r w:rsidRPr="009D12FA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 วัน</w: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="007F01F5" w:rsidRPr="009D12FA">
        <w:rPr>
          <w:rFonts w:ascii="TH SarabunIT๙" w:hAnsi="TH SarabunIT๙" w:cs="TH SarabunIT๙"/>
          <w:sz w:val="32"/>
          <w:szCs w:val="32"/>
          <w:cs/>
        </w:rPr>
        <w:t xml:space="preserve">            </w:t>
      </w:r>
      <w:r w:rsidR="00263596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263596" w:rsidRPr="008234C5">
        <w:rPr>
          <w:rFonts w:ascii="TH SarabunIT๙" w:hAnsi="TH SarabunIT๙" w:cs="TH SarabunIT๙"/>
          <w:sz w:val="32"/>
          <w:szCs w:val="32"/>
        </w:rPr>
        <w:t>document_titles_date</w:t>
      </w:r>
      <w:proofErr w:type="spellEnd"/>
      <w:r w:rsidR="00263596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68D763FE" w14:textId="3DC2E075" w:rsidR="009C3AEF" w:rsidRPr="009D12FA" w:rsidRDefault="00654066" w:rsidP="001F5FAE">
      <w:pPr>
        <w:tabs>
          <w:tab w:val="left" w:pos="9000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90460C4" wp14:editId="180124E2">
                <wp:simplePos x="0" y="0"/>
                <wp:positionH relativeFrom="column">
                  <wp:posOffset>333375</wp:posOffset>
                </wp:positionH>
                <wp:positionV relativeFrom="paragraph">
                  <wp:posOffset>247015</wp:posOffset>
                </wp:positionV>
                <wp:extent cx="5414645" cy="0"/>
                <wp:effectExtent l="13335" t="8890" r="1079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D2631" id="Line 1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">
                <v:stroke dashstyle="1 1" endcap="round"/>
              </v:line>
            </w:pict>
          </mc:Fallback>
        </mc:AlternateContent>
      </w:r>
      <w:r w:rsidR="008535D9" w:rsidRPr="009D12FA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="00034C9D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923ABB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23ABB" w:rsidRPr="008234C5">
        <w:rPr>
          <w:rFonts w:ascii="TH SarabunIT๙" w:hAnsi="TH SarabunIT๙" w:cs="TH SarabunIT๙"/>
          <w:sz w:val="32"/>
          <w:szCs w:val="32"/>
        </w:rPr>
        <w:t>document_titles_name</w:t>
      </w:r>
      <w:proofErr w:type="spellEnd"/>
      <w:r w:rsidR="00923ABB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2A24017C" w14:textId="0CF503FE" w:rsidR="00C87E7C" w:rsidRPr="009D12FA" w:rsidRDefault="00C87E7C" w:rsidP="00C036EC">
      <w:pPr>
        <w:spacing w:before="120"/>
        <w:ind w:left="720" w:hanging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034C9D" w:rsidRPr="009D12FA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036EC" w:rsidRPr="008234C5">
        <w:rPr>
          <w:rFonts w:ascii="TH SarabunIT๙" w:hAnsi="TH SarabunIT๙" w:cs="TH SarabunIT๙"/>
          <w:sz w:val="32"/>
          <w:szCs w:val="32"/>
          <w:cs/>
        </w:rPr>
        <w:t>คณบดี</w:t>
      </w:r>
      <w:r w:rsidR="00C036EC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C036EC" w:rsidRPr="008234C5">
        <w:rPr>
          <w:rFonts w:ascii="TH SarabunIT๙" w:hAnsi="TH SarabunIT๙" w:cs="TH SarabunIT๙"/>
          <w:sz w:val="32"/>
          <w:szCs w:val="32"/>
        </w:rPr>
        <w:t>faculties_name</w:t>
      </w:r>
      <w:proofErr w:type="spellEnd"/>
      <w:r w:rsidR="00C036EC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1BC4A2A4" w14:textId="7E7FEAFD" w:rsidR="00582461" w:rsidRPr="009D12FA" w:rsidRDefault="001D2ABE" w:rsidP="00E9009A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D33D7C" w:rsidRPr="008234C5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D33D7C" w:rsidRPr="008234C5">
        <w:rPr>
          <w:rFonts w:ascii="TH SarabunIT๙" w:hAnsi="TH SarabunIT๙" w:cs="TH SarabunIT๙"/>
          <w:sz w:val="32"/>
          <w:szCs w:val="32"/>
        </w:rPr>
        <w:t>text_part_one</w:t>
      </w:r>
      <w:proofErr w:type="spellEnd"/>
      <w:r w:rsidR="00D33D7C" w:rsidRPr="008234C5">
        <w:rPr>
          <w:rFonts w:ascii="TH SarabunIT๙" w:hAnsi="TH SarabunIT๙" w:cs="TH SarabunIT๙"/>
          <w:sz w:val="32"/>
          <w:szCs w:val="32"/>
        </w:rPr>
        <w:t>}</w:t>
      </w:r>
    </w:p>
    <w:p w14:paraId="3EA4DB29" w14:textId="06575D90" w:rsidR="009A0926" w:rsidRPr="009D12FA" w:rsidRDefault="00582461" w:rsidP="002E3B2E">
      <w:pPr>
        <w:spacing w:before="120" w:after="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ในการนี้ โครงการยกระดับเศรษฐกิจและสังคมรายตำบลแบบบูรณาการ </w:t>
      </w:r>
      <w:r w:rsidR="009A01B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A01BD" w:rsidRPr="00D93840">
        <w:rPr>
          <w:rFonts w:ascii="TH SarabunIT๙" w:hAnsi="TH SarabunIT๙" w:cs="TH SarabunIT๙"/>
          <w:sz w:val="32"/>
          <w:szCs w:val="32"/>
        </w:rPr>
        <w:t>districts_name</w:t>
      </w:r>
      <w:proofErr w:type="spellEnd"/>
      <w:r w:rsidR="009A01BD">
        <w:rPr>
          <w:rFonts w:ascii="TH SarabunIT๙" w:hAnsi="TH SarabunIT๙" w:cs="TH SarabunIT๙"/>
          <w:sz w:val="32"/>
          <w:szCs w:val="32"/>
        </w:rPr>
        <w:t>}</w:t>
      </w:r>
      <w:r w:rsidR="0044261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>ขออนุญาตเดินทางไปราชการเพื่อจัดกิจกรรม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ติดตามการดำเนินงานโครงการหลัก</w:t>
      </w:r>
      <w:r w:rsidR="002E3B2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44D46" w:rsidRPr="00E44D4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E44D46" w:rsidRPr="00E44D46">
        <w:rPr>
          <w:rFonts w:ascii="TH SarabunIT๙" w:hAnsi="TH SarabunIT๙" w:cs="TH SarabunIT๙"/>
          <w:sz w:val="32"/>
          <w:szCs w:val="32"/>
        </w:rPr>
        <w:t>date_start_part</w:t>
      </w:r>
      <w:proofErr w:type="spellEnd"/>
      <w:r w:rsidR="00E44D46" w:rsidRPr="00E44D46">
        <w:rPr>
          <w:rFonts w:ascii="TH SarabunIT๙" w:hAnsi="TH SarabunIT๙" w:cs="TH SarabunIT๙"/>
          <w:sz w:val="32"/>
          <w:szCs w:val="32"/>
        </w:rPr>
        <w:t>}</w:t>
      </w:r>
      <w:r w:rsidR="00E44D46">
        <w:rPr>
          <w:rFonts w:ascii="TH SarabunIT๙" w:hAnsi="TH SarabunIT๙" w:cs="TH SarabunIT๙"/>
          <w:sz w:val="32"/>
          <w:szCs w:val="32"/>
        </w:rPr>
        <w:t xml:space="preserve">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มีผู้เดินทาง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๑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 ท่าน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16C66" w:rsidRPr="00316C6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16C66" w:rsidRPr="00316C66">
        <w:rPr>
          <w:rFonts w:ascii="TH SarabunIT๙" w:hAnsi="TH SarabunIT๙" w:cs="TH SarabunIT๙"/>
          <w:sz w:val="32"/>
          <w:szCs w:val="32"/>
        </w:rPr>
        <w:t>fname</w:t>
      </w:r>
      <w:proofErr w:type="spellEnd"/>
      <w:r w:rsidR="00316C66" w:rsidRPr="00316C66">
        <w:rPr>
          <w:rFonts w:ascii="TH SarabunIT๙" w:hAnsi="TH SarabunIT๙" w:cs="TH SarabunIT๙"/>
          <w:sz w:val="32"/>
          <w:szCs w:val="32"/>
        </w:rPr>
        <w:t>}  ${</w:t>
      </w:r>
      <w:proofErr w:type="spellStart"/>
      <w:r w:rsidR="00316C66" w:rsidRPr="00316C66">
        <w:rPr>
          <w:rFonts w:ascii="TH SarabunIT๙" w:hAnsi="TH SarabunIT๙" w:cs="TH SarabunIT๙"/>
          <w:sz w:val="32"/>
          <w:szCs w:val="32"/>
        </w:rPr>
        <w:t>lname</w:t>
      </w:r>
      <w:proofErr w:type="spellEnd"/>
      <w:r w:rsidR="00316C66" w:rsidRPr="00316C66">
        <w:rPr>
          <w:rFonts w:ascii="TH SarabunIT๙" w:hAnsi="TH SarabunIT๙" w:cs="TH SarabunIT๙"/>
          <w:sz w:val="32"/>
          <w:szCs w:val="32"/>
        </w:rPr>
        <w:t>}</w:t>
      </w:r>
      <w:r w:rsidR="00316C66">
        <w:rPr>
          <w:rFonts w:ascii="TH SarabunIT๙" w:hAnsi="TH SarabunIT๙" w:cs="TH SarabunIT๙"/>
          <w:sz w:val="32"/>
          <w:szCs w:val="32"/>
        </w:rPr>
        <w:t xml:space="preserve"> </w:t>
      </w:r>
      <w:r w:rsidR="002E3B2E" w:rsidRPr="005E4E38">
        <w:rPr>
          <w:rFonts w:ascii="TH SarabunIT๙" w:hAnsi="TH SarabunIT๙" w:cs="TH SarabunIT๙" w:hint="cs"/>
          <w:sz w:val="32"/>
          <w:szCs w:val="32"/>
          <w:cs/>
        </w:rPr>
        <w:t>หั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วหน้าโครงการ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3B2E" w:rsidRPr="005E4E38">
        <w:rPr>
          <w:rFonts w:ascii="TH SarabunIT๙" w:hAnsi="TH SarabunIT๙" w:cs="TH SarabunIT๙"/>
          <w:sz w:val="32"/>
          <w:szCs w:val="32"/>
          <w:cs/>
        </w:rPr>
        <w:t xml:space="preserve">โดยขอเบิกค่าใช้จ่ายในการเดินทางไปราชการในครั้งนี้ตามสิทธิ์ 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 จำนวน 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${</w:t>
      </w:r>
      <w:r w:rsidR="00297D10" w:rsidRPr="00297D10">
        <w:rPr>
          <w:rFonts w:ascii="TH SarabunIT๙" w:hAnsi="TH SarabunIT๙" w:cs="TH SarabunIT๙"/>
          <w:b/>
          <w:bCs/>
          <w:sz w:val="32"/>
          <w:szCs w:val="32"/>
        </w:rPr>
        <w:t>total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}</w:t>
      </w:r>
      <w:r w:rsidR="002E3B2E" w:rsidRPr="00283AE0">
        <w:rPr>
          <w:rFonts w:ascii="TH SarabunIT๙" w:hAnsi="TH SarabunIT๙" w:cs="TH SarabunIT๙" w:hint="cs"/>
          <w:b/>
          <w:bCs/>
          <w:sz w:val="32"/>
          <w:szCs w:val="32"/>
          <w:cs/>
        </w:rPr>
        <w:t>.-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>บาท (</w:t>
      </w:r>
      <w:r w:rsidR="008C1CD3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8C1CD3" w:rsidRPr="008C1CD3">
        <w:rPr>
          <w:rFonts w:ascii="TH SarabunIT๙" w:hAnsi="TH SarabunIT๙" w:cs="TH SarabunIT๙"/>
          <w:sz w:val="32"/>
          <w:szCs w:val="32"/>
        </w:rPr>
        <w:t>total_string</w:t>
      </w:r>
      <w:proofErr w:type="spellEnd"/>
      <w:r w:rsidR="008C1CD3">
        <w:rPr>
          <w:rFonts w:ascii="TH SarabunIT๙" w:hAnsi="TH SarabunIT๙" w:cs="TH SarabunIT๙"/>
          <w:sz w:val="32"/>
          <w:szCs w:val="32"/>
        </w:rPr>
        <w:t>}</w:t>
      </w:r>
      <w:r w:rsidR="002E3B2E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494C92" w:rsidRPr="00494C92">
        <w:rPr>
          <w:rFonts w:ascii="TH SarabunIT๙" w:hAnsi="TH SarabunIT๙" w:cs="TH SarabunIT๙"/>
          <w:sz w:val="32"/>
          <w:szCs w:val="32"/>
          <w:cs/>
        </w:rPr>
        <w:t>ทั้งนี้ขออนุมัติใช้รถยนต์ส่วนบุคคล</w:t>
      </w:r>
      <w:r w:rsidR="00D90770">
        <w:rPr>
          <w:rFonts w:ascii="TH SarabunIT๙" w:hAnsi="TH SarabunIT๙" w:cs="TH SarabunIT๙"/>
          <w:sz w:val="32"/>
          <w:szCs w:val="32"/>
        </w:rPr>
        <w:t xml:space="preserve"> </w:t>
      </w:r>
      <w:r w:rsidR="00D90770" w:rsidRPr="00D90770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D90770" w:rsidRPr="00D90770">
        <w:rPr>
          <w:rFonts w:ascii="TH SarabunIT๙" w:hAnsi="TH SarabunIT๙" w:cs="TH SarabunIT๙"/>
          <w:sz w:val="32"/>
          <w:szCs w:val="32"/>
        </w:rPr>
        <w:t>head_license_plate</w:t>
      </w:r>
      <w:proofErr w:type="spellEnd"/>
      <w:r w:rsidR="00D90770" w:rsidRPr="00D90770">
        <w:rPr>
          <w:rFonts w:ascii="TH SarabunIT๙" w:hAnsi="TH SarabunIT๙" w:cs="TH SarabunIT๙"/>
          <w:sz w:val="32"/>
          <w:szCs w:val="32"/>
        </w:rPr>
        <w:t>}</w:t>
      </w:r>
      <w:r w:rsidR="00D90770">
        <w:rPr>
          <w:rFonts w:ascii="TH SarabunIT๙" w:hAnsi="TH SarabunIT๙" w:cs="TH SarabunIT๙"/>
          <w:sz w:val="32"/>
          <w:szCs w:val="32"/>
        </w:rPr>
        <w:t xml:space="preserve"> </w:t>
      </w:r>
      <w:r w:rsidR="00494C92" w:rsidRPr="00494C92">
        <w:rPr>
          <w:rFonts w:ascii="TH SarabunIT๙" w:hAnsi="TH SarabunIT๙" w:cs="TH SarabunIT๙"/>
          <w:sz w:val="32"/>
          <w:szCs w:val="32"/>
          <w:cs/>
        </w:rPr>
        <w:t>เพื่อประหยัดงบประมาณโครงการ และความสะดวก เหมาะสมกับช่วงเวลาการเดินทางของวิทยากร ในการเดินทางไปราชการเพื่อดำเนินกิจกรรมดังกล่าว โดยเบิกค่าใช้จ่ายดังรายละเอียดต่อไปนี้</w:t>
      </w:r>
      <w:r w:rsidR="009A0926" w:rsidRPr="009D12FA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8B6F50A" w14:textId="2A0E92C5" w:rsidR="00B563BC" w:rsidRPr="009D12FA" w:rsidRDefault="00B563BC" w:rsidP="001C2361">
      <w:pPr>
        <w:pStyle w:val="ListParagraph"/>
        <w:numPr>
          <w:ilvl w:val="0"/>
          <w:numId w:val="4"/>
        </w:numPr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ค่าชดเชยยานพาหนะส่วนบุคคล</w:t>
      </w:r>
      <w:r w:rsidR="00267CA8">
        <w:rPr>
          <w:rFonts w:ascii="TH SarabunIT๙" w:hAnsi="TH SarabunIT๙" w:cs="TH SarabunIT๙"/>
          <w:sz w:val="32"/>
          <w:szCs w:val="32"/>
        </w:rPr>
        <w:tab/>
      </w:r>
      <w:r w:rsidR="00267CA8">
        <w:rPr>
          <w:rFonts w:ascii="TH SarabunIT๙" w:hAnsi="TH SarabunIT๙" w:cs="TH SarabunIT๙"/>
          <w:sz w:val="32"/>
          <w:szCs w:val="32"/>
        </w:rPr>
        <w:tab/>
      </w:r>
      <w:r w:rsidR="00267CA8">
        <w:rPr>
          <w:rFonts w:ascii="TH SarabunIT๙" w:hAnsi="TH SarabunIT๙" w:cs="TH SarabunIT๙"/>
          <w:sz w:val="32"/>
          <w:szCs w:val="32"/>
        </w:rPr>
        <w:tab/>
      </w:r>
      <w:r w:rsidR="006B1BEA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6B1BEA" w:rsidRPr="006B1BEA">
        <w:rPr>
          <w:rFonts w:ascii="TH SarabunIT๙" w:hAnsi="TH SarabunIT๙" w:cs="TH SarabunIT๙"/>
          <w:sz w:val="32"/>
          <w:szCs w:val="32"/>
        </w:rPr>
        <w:t>distance_sum</w:t>
      </w:r>
      <w:proofErr w:type="spellEnd"/>
      <w:r w:rsidR="006B1BEA">
        <w:rPr>
          <w:rFonts w:ascii="TH SarabunIT๙" w:hAnsi="TH SarabunIT๙" w:cs="TH SarabunIT๙"/>
          <w:sz w:val="32"/>
          <w:szCs w:val="32"/>
        </w:rPr>
        <w:t>}</w:t>
      </w:r>
      <w:r w:rsidR="00911477">
        <w:rPr>
          <w:rFonts w:ascii="TH SarabunIT๙" w:hAnsi="TH SarabunIT๙" w:cs="TH SarabunIT๙"/>
          <w:sz w:val="32"/>
          <w:szCs w:val="32"/>
        </w:rPr>
        <w:t>.</w:t>
      </w:r>
      <w:r w:rsidRPr="009D12FA">
        <w:rPr>
          <w:rFonts w:ascii="TH SarabunIT๙" w:hAnsi="TH SarabunIT๙" w:cs="TH SarabunIT๙"/>
          <w:sz w:val="32"/>
          <w:szCs w:val="32"/>
          <w:cs/>
        </w:rPr>
        <w:t>-บาท</w:t>
      </w:r>
    </w:p>
    <w:p w14:paraId="5FA5E4EA" w14:textId="0189BC53" w:rsidR="00BE74B5" w:rsidRDefault="00BE74B5" w:rsidP="00BE74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(</w:t>
      </w:r>
      <w:r w:rsidR="0093367F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3367F" w:rsidRPr="0093367F">
        <w:rPr>
          <w:rFonts w:ascii="TH SarabunIT๙" w:hAnsi="TH SarabunIT๙" w:cs="TH SarabunIT๙"/>
          <w:sz w:val="32"/>
          <w:szCs w:val="32"/>
        </w:rPr>
        <w:t>head_license_plate</w:t>
      </w:r>
      <w:proofErr w:type="spellEnd"/>
      <w:r w:rsidR="0093367F">
        <w:rPr>
          <w:rFonts w:ascii="TH SarabunIT๙" w:hAnsi="TH SarabunIT๙" w:cs="TH SarabunIT๙"/>
          <w:sz w:val="32"/>
          <w:szCs w:val="32"/>
        </w:rPr>
        <w:t>}</w:t>
      </w:r>
      <w:r w:rsidRPr="009D12FA">
        <w:rPr>
          <w:rFonts w:ascii="TH SarabunIT๙" w:hAnsi="TH SarabunIT๙" w:cs="TH SarabunIT๙"/>
          <w:sz w:val="32"/>
          <w:szCs w:val="32"/>
          <w:cs/>
        </w:rPr>
        <w:t>)</w:t>
      </w:r>
    </w:p>
    <w:p w14:paraId="6650B2BC" w14:textId="226A9C6E" w:rsidR="00961B9D" w:rsidRPr="009D12FA" w:rsidRDefault="00961B9D" w:rsidP="00BE74B5">
      <w:pPr>
        <w:pStyle w:val="ListParagraph"/>
        <w:ind w:left="180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68A4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9768A4" w:rsidRPr="009768A4">
        <w:rPr>
          <w:rFonts w:ascii="TH SarabunIT๙" w:hAnsi="TH SarabunIT๙" w:cs="TH SarabunIT๙"/>
          <w:sz w:val="32"/>
          <w:szCs w:val="32"/>
        </w:rPr>
        <w:t>distance_head</w:t>
      </w:r>
      <w:proofErr w:type="spellEnd"/>
      <w:r w:rsidR="009768A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กม.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 w:rsidR="00793ED6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793ED6" w:rsidRPr="00793ED6">
        <w:rPr>
          <w:rFonts w:ascii="TH SarabunIT๙" w:hAnsi="TH SarabunIT๙" w:cs="TH SarabunIT๙"/>
          <w:sz w:val="32"/>
          <w:szCs w:val="32"/>
        </w:rPr>
        <w:t>costs_head</w:t>
      </w:r>
      <w:proofErr w:type="spellEnd"/>
      <w:r w:rsidR="00793ED6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>
        <w:rPr>
          <w:rFonts w:ascii="TH SarabunIT๙" w:hAnsi="TH SarabunIT๙" w:cs="TH SarabunIT๙"/>
          <w:sz w:val="32"/>
          <w:szCs w:val="32"/>
        </w:rPr>
        <w:t xml:space="preserve">x </w:t>
      </w:r>
      <w:r>
        <w:rPr>
          <w:rFonts w:ascii="TH SarabunIT๙" w:hAnsi="TH SarabunIT๙" w:cs="TH SarabunIT๙" w:hint="cs"/>
          <w:sz w:val="32"/>
          <w:szCs w:val="32"/>
          <w:cs/>
        </w:rPr>
        <w:t>๒ เที่ยว)</w:t>
      </w:r>
    </w:p>
    <w:p w14:paraId="751892EE" w14:textId="42336D0C" w:rsidR="00CC1476" w:rsidRPr="00EB1959" w:rsidRDefault="00C00DE9" w:rsidP="00EB1959">
      <w:pPr>
        <w:pStyle w:val="ListParagraph"/>
        <w:numPr>
          <w:ilvl w:val="0"/>
          <w:numId w:val="4"/>
        </w:numPr>
        <w:tabs>
          <w:tab w:val="left" w:pos="1440"/>
        </w:tabs>
        <w:spacing w:after="0" w:line="240" w:lineRule="auto"/>
        <w:contextualSpacing w:val="0"/>
        <w:jc w:val="thaiDistribute"/>
        <w:rPr>
          <w:rFonts w:ascii="TH SarabunIT๙" w:hAnsi="TH SarabunIT๙" w:cs="TH SarabunIT๙"/>
          <w:sz w:val="32"/>
          <w:szCs w:val="32"/>
        </w:rPr>
      </w:pPr>
      <w:r w:rsidRPr="00A264CF">
        <w:rPr>
          <w:rFonts w:ascii="TH SarabunIT๙" w:hAnsi="TH SarabunIT๙" w:cs="TH SarabunIT๙"/>
          <w:sz w:val="32"/>
          <w:szCs w:val="32"/>
          <w:cs/>
        </w:rPr>
        <w:t xml:space="preserve">ค่าเบี้ยเลี้ยง </w:t>
      </w:r>
      <w:r w:rsidR="00312DD2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12DD2" w:rsidRPr="00312DD2">
        <w:rPr>
          <w:rFonts w:ascii="TH SarabunIT๙" w:hAnsi="TH SarabunIT๙" w:cs="TH SarabunIT๙"/>
          <w:sz w:val="32"/>
          <w:szCs w:val="32"/>
        </w:rPr>
        <w:t>costs_allowance</w:t>
      </w:r>
      <w:proofErr w:type="spellEnd"/>
      <w:r w:rsidR="00312DD2">
        <w:rPr>
          <w:rFonts w:ascii="TH SarabunIT๙" w:hAnsi="TH SarabunIT๙" w:cs="TH SarabunIT๙"/>
          <w:sz w:val="32"/>
          <w:szCs w:val="32"/>
        </w:rPr>
        <w:t>}</w:t>
      </w:r>
      <w:r w:rsidRPr="00A264CF">
        <w:rPr>
          <w:rFonts w:ascii="TH SarabunIT๙" w:hAnsi="TH SarabunIT๙" w:cs="TH SarabunIT๙"/>
          <w:sz w:val="32"/>
          <w:szCs w:val="32"/>
          <w:cs/>
        </w:rPr>
        <w:t xml:space="preserve"> วัน</w:t>
      </w:r>
      <w:r w:rsidRPr="00A264CF">
        <w:rPr>
          <w:rFonts w:ascii="TH SarabunIT๙" w:hAnsi="TH SarabunIT๙" w:cs="TH SarabunIT๙"/>
          <w:sz w:val="32"/>
          <w:szCs w:val="32"/>
        </w:rPr>
        <w:tab/>
      </w:r>
      <w:r w:rsidR="00911477">
        <w:rPr>
          <w:rFonts w:ascii="TH SarabunIT๙" w:hAnsi="TH SarabunIT๙" w:cs="TH SarabunIT๙"/>
          <w:sz w:val="32"/>
          <w:szCs w:val="32"/>
        </w:rPr>
        <w:tab/>
      </w:r>
      <w:r w:rsidR="00312DD2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12DD2" w:rsidRPr="00312DD2">
        <w:rPr>
          <w:rFonts w:ascii="TH SarabunIT๙" w:hAnsi="TH SarabunIT๙" w:cs="TH SarabunIT๙"/>
          <w:sz w:val="32"/>
          <w:szCs w:val="32"/>
        </w:rPr>
        <w:t>total_costs_allowance</w:t>
      </w:r>
      <w:proofErr w:type="spellEnd"/>
      <w:r w:rsidR="00312DD2">
        <w:rPr>
          <w:rFonts w:ascii="TH SarabunIT๙" w:hAnsi="TH SarabunIT๙" w:cs="TH SarabunIT๙"/>
          <w:sz w:val="32"/>
          <w:szCs w:val="32"/>
        </w:rPr>
        <w:t>}</w:t>
      </w:r>
      <w:r w:rsidR="00911477">
        <w:rPr>
          <w:rFonts w:ascii="TH SarabunIT๙" w:hAnsi="TH SarabunIT๙" w:cs="TH SarabunIT๙"/>
          <w:sz w:val="32"/>
          <w:szCs w:val="32"/>
        </w:rPr>
        <w:t>.-</w:t>
      </w:r>
      <w:r w:rsidRPr="00A264CF">
        <w:rPr>
          <w:rFonts w:ascii="TH SarabunIT๙" w:hAnsi="TH SarabunIT๙" w:cs="TH SarabunIT๙"/>
          <w:sz w:val="32"/>
          <w:szCs w:val="32"/>
          <w:cs/>
        </w:rPr>
        <w:t>บาท</w:t>
      </w:r>
    </w:p>
    <w:p w14:paraId="64A74E1E" w14:textId="120D8DCE" w:rsidR="00CC1476" w:rsidRPr="009D12FA" w:rsidRDefault="009376F0" w:rsidP="00E9009A">
      <w:pPr>
        <w:spacing w:after="0"/>
        <w:ind w:left="288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>รวมเป็นเงินทั้งสิ้น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ab/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297D10">
        <w:rPr>
          <w:rFonts w:ascii="TH SarabunIT๙" w:hAnsi="TH SarabunIT๙" w:cs="TH SarabunIT๙"/>
          <w:b/>
          <w:bCs/>
          <w:sz w:val="32"/>
          <w:szCs w:val="32"/>
        </w:rPr>
        <w:t>${total}</w:t>
      </w:r>
      <w:r w:rsidR="00BE74B5" w:rsidRPr="00283AE0">
        <w:rPr>
          <w:rFonts w:ascii="TH SarabunIT๙" w:hAnsi="TH SarabunIT๙" w:cs="TH SarabunIT๙"/>
          <w:b/>
          <w:bCs/>
          <w:sz w:val="32"/>
          <w:szCs w:val="32"/>
          <w:cs/>
        </w:rPr>
        <w:t>.-</w:t>
      </w:r>
      <w:r w:rsidR="00BE74B5" w:rsidRPr="009D12FA">
        <w:rPr>
          <w:rFonts w:ascii="TH SarabunIT๙" w:hAnsi="TH SarabunIT๙" w:cs="TH SarabunIT๙"/>
          <w:sz w:val="32"/>
          <w:szCs w:val="32"/>
          <w:cs/>
        </w:rPr>
        <w:t>บาท</w:t>
      </w:r>
    </w:p>
    <w:p w14:paraId="2B5028DE" w14:textId="67B62371" w:rsidR="009D05FC" w:rsidRDefault="0082233B" w:rsidP="00E9009A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D12FA">
        <w:rPr>
          <w:rFonts w:ascii="TH SarabunIT๙" w:hAnsi="TH SarabunIT๙" w:cs="TH SarabunIT๙"/>
          <w:sz w:val="32"/>
          <w:szCs w:val="32"/>
          <w:cs/>
        </w:rPr>
        <w:tab/>
      </w:r>
      <w:r w:rsidRPr="009D12FA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จึงเรียนมาเพื่อโปรดพิจารณาอนุมัติ</w:t>
      </w:r>
    </w:p>
    <w:p w14:paraId="69A1536E" w14:textId="284B5B30" w:rsidR="009D12FA" w:rsidRDefault="009D12FA" w:rsidP="00093E88">
      <w:pPr>
        <w:tabs>
          <w:tab w:val="left" w:pos="453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14:paraId="6DF6072B" w14:textId="77777777" w:rsidR="00904A10" w:rsidRPr="00904A10" w:rsidRDefault="00904A10" w:rsidP="00093E88">
      <w:pPr>
        <w:tabs>
          <w:tab w:val="left" w:pos="4536"/>
        </w:tabs>
        <w:spacing w:after="0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Ind w:w="38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3E0E87" w14:paraId="77A3F775" w14:textId="77777777" w:rsidTr="00093E88">
        <w:tc>
          <w:tcPr>
            <w:tcW w:w="5238" w:type="dxa"/>
          </w:tcPr>
          <w:p w14:paraId="4735D7C8" w14:textId="309D4C68" w:rsidR="003E0E87" w:rsidRDefault="003E0E87" w:rsidP="00093E88">
            <w:pPr>
              <w:tabs>
                <w:tab w:val="left" w:pos="4536"/>
                <w:tab w:val="left" w:pos="5529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0478F8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${</w:t>
            </w:r>
            <w:proofErr w:type="spellStart"/>
            <w:r w:rsidRPr="002A4D41">
              <w:rPr>
                <w:rFonts w:ascii="TH SarabunIT๙" w:hAnsi="TH SarabunIT๙" w:cs="TH SarabunIT๙"/>
                <w:sz w:val="32"/>
                <w:szCs w:val="32"/>
              </w:rPr>
              <w:t>fname</w:t>
            </w:r>
            <w:proofErr w:type="spellEnd"/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}  ${</w:t>
            </w:r>
            <w:proofErr w:type="spellStart"/>
            <w:r w:rsidRPr="002A4D41">
              <w:rPr>
                <w:rFonts w:ascii="TH SarabunIT๙" w:hAnsi="TH SarabunIT๙" w:cs="TH SarabunIT๙"/>
                <w:sz w:val="32"/>
                <w:szCs w:val="32"/>
              </w:rPr>
              <w:t>lname</w:t>
            </w:r>
            <w:proofErr w:type="spellEnd"/>
            <w:r w:rsidRPr="000478F8">
              <w:rPr>
                <w:rFonts w:ascii="TH SarabunIT๙" w:hAnsi="TH SarabunIT๙" w:cs="TH SarabunIT๙"/>
                <w:sz w:val="32"/>
                <w:szCs w:val="32"/>
              </w:rPr>
              <w:t>}</w:t>
            </w:r>
            <w:r w:rsidRPr="009D12FA">
              <w:rPr>
                <w:rFonts w:ascii="TH SarabunIT๙" w:hAnsi="TH SarabunIT๙" w:cs="TH SarabunIT๙"/>
                <w:sz w:val="32"/>
                <w:szCs w:val="32"/>
                <w:cs/>
              </w:rPr>
              <w:t>)</w:t>
            </w:r>
          </w:p>
        </w:tc>
      </w:tr>
      <w:tr w:rsidR="003E0E87" w14:paraId="4336CC1F" w14:textId="77777777" w:rsidTr="00093E88">
        <w:tc>
          <w:tcPr>
            <w:tcW w:w="5238" w:type="dxa"/>
          </w:tcPr>
          <w:p w14:paraId="6859419B" w14:textId="338AD007" w:rsidR="003E0E87" w:rsidRDefault="003E0E87" w:rsidP="00093E88">
            <w:pPr>
              <w:tabs>
                <w:tab w:val="left" w:pos="4536"/>
                <w:tab w:val="left" w:pos="5529"/>
              </w:tabs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หัวหน้าโครงการ</w:t>
            </w:r>
          </w:p>
        </w:tc>
      </w:tr>
    </w:tbl>
    <w:p w14:paraId="40929D65" w14:textId="77777777" w:rsidR="000478F8" w:rsidRPr="009D12FA" w:rsidRDefault="000478F8" w:rsidP="000478F8">
      <w:pPr>
        <w:tabs>
          <w:tab w:val="left" w:pos="4536"/>
          <w:tab w:val="left" w:pos="5529"/>
        </w:tabs>
        <w:spacing w:after="0"/>
        <w:ind w:firstLine="1412"/>
        <w:rPr>
          <w:rFonts w:ascii="TH SarabunIT๙" w:hAnsi="TH SarabunIT๙" w:cs="TH SarabunIT๙"/>
          <w:sz w:val="32"/>
          <w:szCs w:val="32"/>
          <w:cs/>
        </w:rPr>
      </w:pPr>
    </w:p>
    <w:sectPr w:rsidR="000478F8" w:rsidRPr="009D12FA" w:rsidSect="00E9009A">
      <w:headerReference w:type="even" r:id="rId8"/>
      <w:pgSz w:w="11906" w:h="16838" w:code="9"/>
      <w:pgMar w:top="1134" w:right="1134" w:bottom="851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D586" w14:textId="77777777" w:rsidR="00765F6C" w:rsidRDefault="00765F6C">
      <w:r>
        <w:separator/>
      </w:r>
    </w:p>
  </w:endnote>
  <w:endnote w:type="continuationSeparator" w:id="0">
    <w:p w14:paraId="3E76C5DF" w14:textId="77777777" w:rsidR="00765F6C" w:rsidRDefault="00765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2BA0" w14:textId="77777777" w:rsidR="00765F6C" w:rsidRDefault="00765F6C">
      <w:r>
        <w:separator/>
      </w:r>
    </w:p>
  </w:footnote>
  <w:footnote w:type="continuationSeparator" w:id="0">
    <w:p w14:paraId="59F6CA27" w14:textId="77777777" w:rsidR="00765F6C" w:rsidRDefault="00765F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EDA1" w14:textId="77777777" w:rsidR="00F116A9" w:rsidRDefault="00F116A9" w:rsidP="00D6626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007B0C23" w14:textId="77777777" w:rsidR="00F116A9" w:rsidRDefault="00F116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1151"/>
    <w:multiLevelType w:val="hybridMultilevel"/>
    <w:tmpl w:val="1CD8E9C4"/>
    <w:lvl w:ilvl="0" w:tplc="2F1A7F82">
      <w:start w:val="4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B6497"/>
    <w:multiLevelType w:val="hybridMultilevel"/>
    <w:tmpl w:val="99FE34E8"/>
    <w:lvl w:ilvl="0" w:tplc="D430C30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4DC1F5C"/>
    <w:multiLevelType w:val="hybridMultilevel"/>
    <w:tmpl w:val="02D88C9C"/>
    <w:lvl w:ilvl="0" w:tplc="062E918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FD3862"/>
    <w:multiLevelType w:val="hybridMultilevel"/>
    <w:tmpl w:val="3814D28E"/>
    <w:lvl w:ilvl="0" w:tplc="1FBAAE8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66"/>
    <w:rsid w:val="000009B3"/>
    <w:rsid w:val="0001457E"/>
    <w:rsid w:val="00034C9D"/>
    <w:rsid w:val="00041424"/>
    <w:rsid w:val="00046547"/>
    <w:rsid w:val="000478F8"/>
    <w:rsid w:val="00047EEA"/>
    <w:rsid w:val="0006583D"/>
    <w:rsid w:val="000717A9"/>
    <w:rsid w:val="00074206"/>
    <w:rsid w:val="00093154"/>
    <w:rsid w:val="00093E88"/>
    <w:rsid w:val="000D658D"/>
    <w:rsid w:val="000E45BA"/>
    <w:rsid w:val="00102D8C"/>
    <w:rsid w:val="00107DC9"/>
    <w:rsid w:val="0011360F"/>
    <w:rsid w:val="001456E0"/>
    <w:rsid w:val="00146457"/>
    <w:rsid w:val="00163915"/>
    <w:rsid w:val="001827B0"/>
    <w:rsid w:val="0019135A"/>
    <w:rsid w:val="001961A0"/>
    <w:rsid w:val="001A4E72"/>
    <w:rsid w:val="001B77E9"/>
    <w:rsid w:val="001C2361"/>
    <w:rsid w:val="001C60D4"/>
    <w:rsid w:val="001D2ABE"/>
    <w:rsid w:val="001D2BD2"/>
    <w:rsid w:val="001D40A9"/>
    <w:rsid w:val="001E4F41"/>
    <w:rsid w:val="001F5FAE"/>
    <w:rsid w:val="00224193"/>
    <w:rsid w:val="00234405"/>
    <w:rsid w:val="002376F4"/>
    <w:rsid w:val="00263596"/>
    <w:rsid w:val="002651F7"/>
    <w:rsid w:val="002667D9"/>
    <w:rsid w:val="00267CA8"/>
    <w:rsid w:val="002747A4"/>
    <w:rsid w:val="00276AE3"/>
    <w:rsid w:val="00283AE0"/>
    <w:rsid w:val="0029200B"/>
    <w:rsid w:val="00297D10"/>
    <w:rsid w:val="002A4D41"/>
    <w:rsid w:val="002B58C0"/>
    <w:rsid w:val="002C4876"/>
    <w:rsid w:val="002C77F6"/>
    <w:rsid w:val="002D5AFE"/>
    <w:rsid w:val="002E1EB8"/>
    <w:rsid w:val="002E3B2E"/>
    <w:rsid w:val="002E3C8E"/>
    <w:rsid w:val="002F0980"/>
    <w:rsid w:val="0030628D"/>
    <w:rsid w:val="00312DD2"/>
    <w:rsid w:val="00316C66"/>
    <w:rsid w:val="00322CA7"/>
    <w:rsid w:val="00335CE7"/>
    <w:rsid w:val="00346760"/>
    <w:rsid w:val="003B0AFE"/>
    <w:rsid w:val="003B0B81"/>
    <w:rsid w:val="003B7C53"/>
    <w:rsid w:val="003C1D56"/>
    <w:rsid w:val="003C7DE0"/>
    <w:rsid w:val="003E0E87"/>
    <w:rsid w:val="003E1F6D"/>
    <w:rsid w:val="003F19EA"/>
    <w:rsid w:val="00406A22"/>
    <w:rsid w:val="00417810"/>
    <w:rsid w:val="004342CA"/>
    <w:rsid w:val="0043447E"/>
    <w:rsid w:val="00442615"/>
    <w:rsid w:val="004470AA"/>
    <w:rsid w:val="00447F4A"/>
    <w:rsid w:val="00474133"/>
    <w:rsid w:val="004826F2"/>
    <w:rsid w:val="00494C92"/>
    <w:rsid w:val="004B1D33"/>
    <w:rsid w:val="004B4D7E"/>
    <w:rsid w:val="004B4E84"/>
    <w:rsid w:val="004C53C8"/>
    <w:rsid w:val="004E0E4E"/>
    <w:rsid w:val="00500F51"/>
    <w:rsid w:val="00506CD0"/>
    <w:rsid w:val="005129B3"/>
    <w:rsid w:val="00516BDC"/>
    <w:rsid w:val="005430DF"/>
    <w:rsid w:val="005540E6"/>
    <w:rsid w:val="00582461"/>
    <w:rsid w:val="0058359D"/>
    <w:rsid w:val="00584CFD"/>
    <w:rsid w:val="00587748"/>
    <w:rsid w:val="00590EAF"/>
    <w:rsid w:val="00597B21"/>
    <w:rsid w:val="005B7D97"/>
    <w:rsid w:val="005C71D5"/>
    <w:rsid w:val="005F19A0"/>
    <w:rsid w:val="005F4EE0"/>
    <w:rsid w:val="00611D85"/>
    <w:rsid w:val="006201A2"/>
    <w:rsid w:val="006214BA"/>
    <w:rsid w:val="006331AA"/>
    <w:rsid w:val="0063361D"/>
    <w:rsid w:val="0063690E"/>
    <w:rsid w:val="00654066"/>
    <w:rsid w:val="00656F2B"/>
    <w:rsid w:val="00660FF3"/>
    <w:rsid w:val="006614A2"/>
    <w:rsid w:val="00666D47"/>
    <w:rsid w:val="006908D4"/>
    <w:rsid w:val="00696E91"/>
    <w:rsid w:val="006A2D87"/>
    <w:rsid w:val="006A4118"/>
    <w:rsid w:val="006A7B33"/>
    <w:rsid w:val="006B1BEA"/>
    <w:rsid w:val="006D16F7"/>
    <w:rsid w:val="006D37BD"/>
    <w:rsid w:val="006D6E20"/>
    <w:rsid w:val="006F246F"/>
    <w:rsid w:val="0070044B"/>
    <w:rsid w:val="00750504"/>
    <w:rsid w:val="00765F6C"/>
    <w:rsid w:val="00791A5F"/>
    <w:rsid w:val="00793ED6"/>
    <w:rsid w:val="007941B5"/>
    <w:rsid w:val="007D5884"/>
    <w:rsid w:val="007E6E95"/>
    <w:rsid w:val="007F01F5"/>
    <w:rsid w:val="007F6A7B"/>
    <w:rsid w:val="007F6B45"/>
    <w:rsid w:val="008020B9"/>
    <w:rsid w:val="00807DCA"/>
    <w:rsid w:val="0082233B"/>
    <w:rsid w:val="008535D9"/>
    <w:rsid w:val="00861570"/>
    <w:rsid w:val="00881E3F"/>
    <w:rsid w:val="008B3226"/>
    <w:rsid w:val="008B5EBC"/>
    <w:rsid w:val="008C1CD3"/>
    <w:rsid w:val="008D0F7C"/>
    <w:rsid w:val="00904A10"/>
    <w:rsid w:val="00904C2B"/>
    <w:rsid w:val="00911477"/>
    <w:rsid w:val="00921E9F"/>
    <w:rsid w:val="00923102"/>
    <w:rsid w:val="00923ABB"/>
    <w:rsid w:val="00926FA7"/>
    <w:rsid w:val="0093367F"/>
    <w:rsid w:val="009376F0"/>
    <w:rsid w:val="00951D06"/>
    <w:rsid w:val="00961B9D"/>
    <w:rsid w:val="00975D3D"/>
    <w:rsid w:val="009768A4"/>
    <w:rsid w:val="009900AD"/>
    <w:rsid w:val="00990D85"/>
    <w:rsid w:val="009921DF"/>
    <w:rsid w:val="009977FA"/>
    <w:rsid w:val="009A01BD"/>
    <w:rsid w:val="009A0926"/>
    <w:rsid w:val="009A7702"/>
    <w:rsid w:val="009B384E"/>
    <w:rsid w:val="009C3AEF"/>
    <w:rsid w:val="009C74E1"/>
    <w:rsid w:val="009D05FC"/>
    <w:rsid w:val="009D12FA"/>
    <w:rsid w:val="009D55D1"/>
    <w:rsid w:val="009D6EAC"/>
    <w:rsid w:val="009E5B59"/>
    <w:rsid w:val="009E6C9A"/>
    <w:rsid w:val="009F03AD"/>
    <w:rsid w:val="009F5A27"/>
    <w:rsid w:val="00A04EA7"/>
    <w:rsid w:val="00A16004"/>
    <w:rsid w:val="00A215C3"/>
    <w:rsid w:val="00A46B28"/>
    <w:rsid w:val="00A60D81"/>
    <w:rsid w:val="00A64DF4"/>
    <w:rsid w:val="00A65C07"/>
    <w:rsid w:val="00A85A96"/>
    <w:rsid w:val="00A92C19"/>
    <w:rsid w:val="00A94A11"/>
    <w:rsid w:val="00A9667F"/>
    <w:rsid w:val="00AB2285"/>
    <w:rsid w:val="00AB277A"/>
    <w:rsid w:val="00AB3BC8"/>
    <w:rsid w:val="00AC0B33"/>
    <w:rsid w:val="00AC47E1"/>
    <w:rsid w:val="00AD0725"/>
    <w:rsid w:val="00AE33A3"/>
    <w:rsid w:val="00AE4267"/>
    <w:rsid w:val="00AF5559"/>
    <w:rsid w:val="00B436F2"/>
    <w:rsid w:val="00B563BC"/>
    <w:rsid w:val="00B611D3"/>
    <w:rsid w:val="00B74482"/>
    <w:rsid w:val="00B769A1"/>
    <w:rsid w:val="00B80B01"/>
    <w:rsid w:val="00B8566C"/>
    <w:rsid w:val="00BA2A1F"/>
    <w:rsid w:val="00BA56EB"/>
    <w:rsid w:val="00BB4903"/>
    <w:rsid w:val="00BC3B37"/>
    <w:rsid w:val="00BE74B5"/>
    <w:rsid w:val="00BF32D0"/>
    <w:rsid w:val="00C004C4"/>
    <w:rsid w:val="00C00DE9"/>
    <w:rsid w:val="00C036EC"/>
    <w:rsid w:val="00C13F57"/>
    <w:rsid w:val="00C23619"/>
    <w:rsid w:val="00C361D1"/>
    <w:rsid w:val="00C54462"/>
    <w:rsid w:val="00C70899"/>
    <w:rsid w:val="00C742CA"/>
    <w:rsid w:val="00C87E7C"/>
    <w:rsid w:val="00C94909"/>
    <w:rsid w:val="00CB5E5E"/>
    <w:rsid w:val="00CC06EA"/>
    <w:rsid w:val="00CC1476"/>
    <w:rsid w:val="00CE6208"/>
    <w:rsid w:val="00D20A50"/>
    <w:rsid w:val="00D2792F"/>
    <w:rsid w:val="00D33D7C"/>
    <w:rsid w:val="00D35165"/>
    <w:rsid w:val="00D6626B"/>
    <w:rsid w:val="00D90770"/>
    <w:rsid w:val="00D97B9A"/>
    <w:rsid w:val="00DB741A"/>
    <w:rsid w:val="00DF0A28"/>
    <w:rsid w:val="00E44D46"/>
    <w:rsid w:val="00E51F66"/>
    <w:rsid w:val="00E537F1"/>
    <w:rsid w:val="00E562E8"/>
    <w:rsid w:val="00E9009A"/>
    <w:rsid w:val="00E93A1D"/>
    <w:rsid w:val="00EA295D"/>
    <w:rsid w:val="00EA5DBB"/>
    <w:rsid w:val="00EB1959"/>
    <w:rsid w:val="00EE0C32"/>
    <w:rsid w:val="00F001F3"/>
    <w:rsid w:val="00F116A9"/>
    <w:rsid w:val="00F237F3"/>
    <w:rsid w:val="00F27066"/>
    <w:rsid w:val="00F37CC9"/>
    <w:rsid w:val="00F57802"/>
    <w:rsid w:val="00F57925"/>
    <w:rsid w:val="00F72656"/>
    <w:rsid w:val="00FB3EF2"/>
    <w:rsid w:val="00FC1C87"/>
    <w:rsid w:val="00FC2071"/>
    <w:rsid w:val="00FC27BD"/>
    <w:rsid w:val="00FC336D"/>
    <w:rsid w:val="00FE2692"/>
    <w:rsid w:val="00FE6E6E"/>
    <w:rsid w:val="00F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E5AF8"/>
  <w15:chartTrackingRefBased/>
  <w15:docId w15:val="{80FD243B-D54A-4E9D-AECB-920F46BB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667F"/>
  </w:style>
  <w:style w:type="paragraph" w:styleId="Heading1">
    <w:name w:val="heading 1"/>
    <w:basedOn w:val="Normal"/>
    <w:next w:val="Normal"/>
    <w:link w:val="Heading1Char"/>
    <w:uiPriority w:val="9"/>
    <w:qFormat/>
    <w:rsid w:val="00A9667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67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6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6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6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6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6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6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F57925"/>
    <w:rPr>
      <w:color w:val="800080"/>
      <w:u w:val="single"/>
    </w:rPr>
  </w:style>
  <w:style w:type="character" w:styleId="Hyperlink">
    <w:name w:val="Hyperlink"/>
    <w:rsid w:val="00C87E7C"/>
    <w:rPr>
      <w:color w:val="0000FF"/>
      <w:u w:val="single"/>
      <w:lang w:bidi="th-TH"/>
    </w:rPr>
  </w:style>
  <w:style w:type="paragraph" w:styleId="Header">
    <w:name w:val="header"/>
    <w:basedOn w:val="Normal"/>
    <w:rsid w:val="00D6626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26B"/>
  </w:style>
  <w:style w:type="paragraph" w:styleId="Footer">
    <w:name w:val="footer"/>
    <w:basedOn w:val="Normal"/>
    <w:rsid w:val="00D6626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A966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1961A0"/>
    <w:pPr>
      <w:ind w:left="720"/>
      <w:contextualSpacing/>
    </w:pPr>
    <w:rPr>
      <w:rFonts w:cs="Cordia New"/>
      <w:szCs w:val="28"/>
    </w:rPr>
  </w:style>
  <w:style w:type="paragraph" w:styleId="BalloonText">
    <w:name w:val="Balloon Text"/>
    <w:basedOn w:val="Normal"/>
    <w:link w:val="BalloonTextChar"/>
    <w:rsid w:val="0030628D"/>
    <w:rPr>
      <w:rFonts w:ascii="Segoe UI" w:hAnsi="Segoe UI"/>
      <w:sz w:val="18"/>
    </w:rPr>
  </w:style>
  <w:style w:type="character" w:customStyle="1" w:styleId="BalloonTextChar">
    <w:name w:val="Balloon Text Char"/>
    <w:link w:val="BalloonText"/>
    <w:rsid w:val="0030628D"/>
    <w:rPr>
      <w:rFonts w:ascii="Segoe UI" w:hAnsi="Segoe UI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6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6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6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6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6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6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6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966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966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6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6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9667F"/>
    <w:rPr>
      <w:b/>
      <w:bCs/>
    </w:rPr>
  </w:style>
  <w:style w:type="character" w:styleId="Emphasis">
    <w:name w:val="Emphasis"/>
    <w:basedOn w:val="DefaultParagraphFont"/>
    <w:uiPriority w:val="20"/>
    <w:qFormat/>
    <w:rsid w:val="00A9667F"/>
    <w:rPr>
      <w:i/>
      <w:iCs/>
    </w:rPr>
  </w:style>
  <w:style w:type="paragraph" w:styleId="NoSpacing">
    <w:name w:val="No Spacing"/>
    <w:uiPriority w:val="1"/>
    <w:qFormat/>
    <w:rsid w:val="00A966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6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66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6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6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66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6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6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966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966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67F"/>
    <w:pPr>
      <w:outlineLvl w:val="9"/>
    </w:pPr>
  </w:style>
  <w:style w:type="table" w:styleId="TableGrid">
    <w:name w:val="Table Grid"/>
    <w:basedOn w:val="TableNormal"/>
    <w:rsid w:val="003E0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50;&#3630;&#3632;\&#3610;&#3633;&#3609;&#3607;&#3638;&#3585;&#3649;&#3592;&#3657;&#3591;&#3648;&#3611;&#3621;&#3637;&#3656;&#3618;&#3609;&#3594;&#3639;&#3656;&#3629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บันทึกแจ้งเปลี่ยนชื่อ.dot</Template>
  <TotalTime>148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User</dc:creator>
  <cp:keywords/>
  <dc:description/>
  <cp:lastModifiedBy>Danius</cp:lastModifiedBy>
  <cp:revision>105</cp:revision>
  <cp:lastPrinted>2019-02-15T07:27:00Z</cp:lastPrinted>
  <dcterms:created xsi:type="dcterms:W3CDTF">2021-03-09T04:08:00Z</dcterms:created>
  <dcterms:modified xsi:type="dcterms:W3CDTF">2021-04-23T09:16:00Z</dcterms:modified>
</cp:coreProperties>
</file>